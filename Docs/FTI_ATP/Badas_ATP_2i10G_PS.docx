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37CC" w14:textId="77777777" w:rsidR="00596F87" w:rsidRDefault="00596F87">
      <w:pPr>
        <w:bidi/>
        <w:rPr>
          <w:b/>
          <w:bCs/>
          <w:sz w:val="32"/>
          <w:szCs w:val="32"/>
        </w:rPr>
      </w:pPr>
    </w:p>
    <w:p w14:paraId="05347AA9" w14:textId="77777777" w:rsidR="00596F87" w:rsidRDefault="00596F87">
      <w:pPr>
        <w:jc w:val="center"/>
        <w:rPr>
          <w:b/>
          <w:bCs/>
          <w:sz w:val="32"/>
          <w:szCs w:val="32"/>
        </w:rPr>
      </w:pPr>
    </w:p>
    <w:p w14:paraId="495247F0" w14:textId="77777777" w:rsidR="00596F87" w:rsidRDefault="00000000">
      <w:pPr>
        <w:bidi/>
        <w:jc w:val="center"/>
      </w:pPr>
      <w:r>
        <w:rPr>
          <w:b/>
          <w:bCs/>
          <w:sz w:val="40"/>
          <w:szCs w:val="40"/>
          <w:rtl/>
        </w:rPr>
        <w:t xml:space="preserve">טופס </w:t>
      </w:r>
      <w:r>
        <w:rPr>
          <w:b/>
          <w:bCs/>
          <w:sz w:val="40"/>
          <w:szCs w:val="40"/>
        </w:rPr>
        <w:t>ATP</w:t>
      </w:r>
    </w:p>
    <w:p w14:paraId="749E91E9" w14:textId="77777777" w:rsidR="00596F87" w:rsidRDefault="00596F87">
      <w:pPr>
        <w:jc w:val="center"/>
        <w:rPr>
          <w:b/>
          <w:bCs/>
          <w:sz w:val="32"/>
          <w:szCs w:val="28"/>
        </w:rPr>
      </w:pPr>
    </w:p>
    <w:p w14:paraId="02507BAE" w14:textId="20CB7AF6" w:rsidR="00596F87" w:rsidRDefault="00000000">
      <w:pPr>
        <w:pStyle w:val="Heading3"/>
      </w:pPr>
      <w:r>
        <w:rPr>
          <w:b w:val="0"/>
          <w:bCs w:val="0"/>
          <w:rtl/>
        </w:rPr>
        <w:t>שם המבדק :</w:t>
      </w:r>
      <w:r>
        <w:rPr>
          <w:rtl/>
        </w:rPr>
        <w:t xml:space="preserve"> </w:t>
      </w:r>
      <w:r>
        <w:rPr>
          <w:rFonts w:cs="Arial"/>
          <w:bCs w:val="0"/>
          <w:szCs w:val="24"/>
          <w:rtl/>
        </w:rPr>
        <w:t xml:space="preserve">     </w:t>
      </w:r>
      <w:r w:rsidR="00A22528">
        <w:rPr>
          <w:rFonts w:cs="Arial"/>
          <w:bCs w:val="0"/>
          <w:szCs w:val="24"/>
        </w:rPr>
        <w:t>ETX-2I-10G</w:t>
      </w:r>
      <w:r w:rsidR="00A22528">
        <w:rPr>
          <w:rFonts w:cs="Arial"/>
          <w:bCs w:val="0"/>
          <w:szCs w:val="24"/>
        </w:rPr>
        <w:tab/>
      </w:r>
      <w:r>
        <w:rPr>
          <w:rFonts w:cs="Arial"/>
          <w:bCs w:val="0"/>
          <w:szCs w:val="24"/>
          <w:rtl/>
        </w:rPr>
        <w:t xml:space="preserve">                                </w:t>
      </w:r>
      <w:r>
        <w:rPr>
          <w:rtl/>
        </w:rPr>
        <w:t xml:space="preserve">  </w:t>
      </w:r>
      <w:r>
        <w:rPr>
          <w:b w:val="0"/>
          <w:bCs w:val="0"/>
          <w:rtl/>
        </w:rPr>
        <w:t>גרסאת מבדק מתאריך:</w:t>
      </w:r>
      <w:r>
        <w:rPr>
          <w:rtl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:rtl/>
        </w:rPr>
        <w:t xml:space="preserve">   </w:t>
      </w:r>
      <w:r w:rsidR="00A22528" w:rsidRPr="00A22528">
        <w:rPr>
          <w:rFonts w:ascii="Arial" w:hAnsi="Arial" w:cs="Arial"/>
          <w:b w:val="0"/>
          <w:bCs w:val="0"/>
          <w:sz w:val="24"/>
          <w:szCs w:val="24"/>
          <w:rtl/>
        </w:rPr>
        <w:t>31.12.2024</w:t>
      </w:r>
      <w:r>
        <w:rPr>
          <w:rFonts w:ascii="Arial" w:hAnsi="Arial" w:cs="Arial"/>
          <w:b w:val="0"/>
          <w:bCs w:val="0"/>
          <w:sz w:val="24"/>
          <w:szCs w:val="24"/>
          <w:rtl/>
        </w:rPr>
        <w:t xml:space="preserve">        </w:t>
      </w:r>
    </w:p>
    <w:p w14:paraId="64A56234" w14:textId="6CCA6D32" w:rsidR="00596F87" w:rsidRDefault="00000000">
      <w:pPr>
        <w:pStyle w:val="Heading3"/>
      </w:pPr>
      <w:r>
        <w:rPr>
          <w:b w:val="0"/>
          <w:bCs w:val="0"/>
          <w:rtl/>
        </w:rPr>
        <w:t>שם המוצר:</w:t>
      </w:r>
      <w:r>
        <w:rPr>
          <w:rtl/>
        </w:rPr>
        <w:t xml:space="preserve">  </w:t>
      </w:r>
      <w:r>
        <w:rPr>
          <w:rFonts w:cs="Arial"/>
          <w:szCs w:val="24"/>
          <w:rtl/>
        </w:rPr>
        <w:t xml:space="preserve">      </w:t>
      </w:r>
      <w:r w:rsidR="00A22528" w:rsidRPr="00A22528">
        <w:rPr>
          <w:rFonts w:cs="Arial"/>
          <w:szCs w:val="24"/>
        </w:rPr>
        <w:t>ETX-2i-10G-PS-ODU</w:t>
      </w:r>
      <w:r>
        <w:rPr>
          <w:rFonts w:cs="Arial"/>
          <w:szCs w:val="24"/>
          <w:rtl/>
        </w:rPr>
        <w:t xml:space="preserve">                           </w:t>
      </w:r>
    </w:p>
    <w:p w14:paraId="37B5543D" w14:textId="0F73A0C7" w:rsidR="00596F87" w:rsidRDefault="00000000">
      <w:pPr>
        <w:pStyle w:val="Heading3"/>
      </w:pPr>
      <w:r>
        <w:rPr>
          <w:b w:val="0"/>
          <w:bCs w:val="0"/>
          <w:rtl/>
        </w:rPr>
        <w:t>פותח עפ"י הוראות בדיקה מתאריך:</w:t>
      </w:r>
      <w:r>
        <w:rPr>
          <w:rtl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:rtl/>
        </w:rPr>
        <w:t xml:space="preserve">    </w:t>
      </w:r>
      <w:r w:rsidR="00A22528" w:rsidRPr="00A22528">
        <w:rPr>
          <w:rFonts w:ascii="Arial" w:hAnsi="Arial" w:cs="Arial"/>
          <w:b w:val="0"/>
          <w:bCs w:val="0"/>
          <w:sz w:val="24"/>
          <w:szCs w:val="24"/>
          <w:rtl/>
        </w:rPr>
        <w:t>31/12/2024</w:t>
      </w:r>
      <w:r>
        <w:rPr>
          <w:rFonts w:ascii="Arial" w:hAnsi="Arial" w:cs="Arial"/>
          <w:b w:val="0"/>
          <w:bCs w:val="0"/>
          <w:sz w:val="24"/>
          <w:szCs w:val="24"/>
          <w:rtl/>
        </w:rPr>
        <w:t xml:space="preserve">                        </w:t>
      </w:r>
    </w:p>
    <w:p w14:paraId="426D6F7E" w14:textId="105A9FAC" w:rsidR="00596F87" w:rsidRDefault="00000000">
      <w:pPr>
        <w:pStyle w:val="Heading3"/>
      </w:pPr>
      <w:r>
        <w:rPr>
          <w:b w:val="0"/>
          <w:bCs w:val="0"/>
          <w:rtl/>
        </w:rPr>
        <w:t>נמסר לבד"ס בתאריך:</w:t>
      </w:r>
      <w:r>
        <w:rPr>
          <w:rtl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:rtl/>
        </w:rPr>
        <w:t xml:space="preserve">       </w:t>
      </w:r>
      <w:r w:rsidR="00A22528" w:rsidRPr="00A22528">
        <w:rPr>
          <w:rFonts w:ascii="Arial" w:hAnsi="Arial" w:cs="Arial"/>
          <w:b w:val="0"/>
          <w:bCs w:val="0"/>
          <w:sz w:val="24"/>
          <w:szCs w:val="24"/>
          <w:rtl/>
        </w:rPr>
        <w:t>31/12/2024</w:t>
      </w:r>
      <w:r>
        <w:rPr>
          <w:rFonts w:ascii="Arial" w:hAnsi="Arial" w:cs="Arial"/>
          <w:b w:val="0"/>
          <w:bCs w:val="0"/>
          <w:sz w:val="24"/>
          <w:szCs w:val="24"/>
          <w:rtl/>
        </w:rPr>
        <w:t xml:space="preserve">                       </w:t>
      </w:r>
    </w:p>
    <w:p w14:paraId="7B5B0B9D" w14:textId="77777777" w:rsidR="00596F87" w:rsidRDefault="00596F87">
      <w:pPr>
        <w:bidi/>
      </w:pPr>
    </w:p>
    <w:p w14:paraId="6ED973E1" w14:textId="77777777" w:rsidR="00596F87" w:rsidRDefault="00000000">
      <w:pPr>
        <w:bidi/>
      </w:pPr>
      <w:r>
        <w:rPr>
          <w:rFonts w:cs="David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>
        <w:rPr>
          <w:rFonts w:cs="David"/>
          <w:b/>
          <w:bCs/>
          <w:sz w:val="32"/>
          <w:szCs w:val="32"/>
          <w:rtl/>
        </w:rPr>
        <w:t>.  בחלוף 30 יום, יש ליידע את מנהל התפעולית.</w:t>
      </w:r>
    </w:p>
    <w:p w14:paraId="273F63AB" w14:textId="77777777" w:rsidR="00596F87" w:rsidRDefault="00000000">
      <w:pPr>
        <w:pStyle w:val="Heading3"/>
      </w:pPr>
      <w:r>
        <w:rPr>
          <w:rtl/>
        </w:rPr>
        <w:t>----------------------------------------------------------------------------------------------------------------</w:t>
      </w:r>
    </w:p>
    <w:p w14:paraId="45DF645F" w14:textId="77777777" w:rsidR="00596F87" w:rsidRDefault="00596F87">
      <w:pPr>
        <w:pStyle w:val="Heading3"/>
      </w:pPr>
    </w:p>
    <w:p w14:paraId="261A74C5" w14:textId="6F0DF004" w:rsidR="00596F87" w:rsidRDefault="00000000">
      <w:pPr>
        <w:pStyle w:val="Heading3"/>
      </w:pPr>
      <w:r>
        <w:rPr>
          <w:b w:val="0"/>
          <w:bCs w:val="0"/>
          <w:rtl/>
        </w:rPr>
        <w:t>תאריך הבדיקה :</w:t>
      </w:r>
      <w:r>
        <w:rPr>
          <w:rtl/>
        </w:rPr>
        <w:t xml:space="preserve">   </w:t>
      </w:r>
      <w:r>
        <w:rPr>
          <w:rStyle w:val="PlaceholderText"/>
          <w:b w:val="0"/>
          <w:bCs w:val="0"/>
          <w:rtl/>
        </w:rPr>
        <w:t xml:space="preserve">      </w:t>
      </w:r>
      <w:r w:rsidR="00A22528">
        <w:rPr>
          <w:rStyle w:val="PlaceholderText"/>
          <w:b w:val="0"/>
          <w:bCs w:val="0"/>
        </w:rPr>
        <w:t>12/01/2025</w:t>
      </w:r>
      <w:r>
        <w:rPr>
          <w:rStyle w:val="PlaceholderText"/>
          <w:b w:val="0"/>
          <w:bCs w:val="0"/>
          <w:rtl/>
        </w:rPr>
        <w:t xml:space="preserve">             </w:t>
      </w:r>
    </w:p>
    <w:p w14:paraId="5FFE5E64" w14:textId="743CBCF9" w:rsidR="00596F87" w:rsidRDefault="00000000">
      <w:pPr>
        <w:pStyle w:val="Heading3"/>
      </w:pPr>
      <w:r>
        <w:rPr>
          <w:b w:val="0"/>
          <w:bCs w:val="0"/>
          <w:rtl/>
        </w:rPr>
        <w:t>שם הבודק :</w:t>
      </w:r>
      <w:r>
        <w:rPr>
          <w:rtl/>
        </w:rPr>
        <w:t xml:space="preserve"> </w:t>
      </w:r>
      <w:r>
        <w:rPr>
          <w:rStyle w:val="PlaceholderText"/>
          <w:b w:val="0"/>
          <w:bCs w:val="0"/>
          <w:rtl/>
        </w:rPr>
        <w:t xml:space="preserve">               </w:t>
      </w:r>
      <w:r w:rsidR="00A22528">
        <w:rPr>
          <w:rStyle w:val="PlaceholderText"/>
          <w:b w:val="0"/>
          <w:bCs w:val="0"/>
        </w:rPr>
        <w:t>Avishay Notrika</w:t>
      </w:r>
      <w:r>
        <w:rPr>
          <w:rStyle w:val="PlaceholderText"/>
          <w:b w:val="0"/>
          <w:bCs w:val="0"/>
          <w:rtl/>
        </w:rPr>
        <w:t xml:space="preserve">  </w:t>
      </w:r>
    </w:p>
    <w:p w14:paraId="3C77FE57" w14:textId="77777777" w:rsidR="00596F87" w:rsidRDefault="00596F87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1145"/>
        <w:gridCol w:w="2291"/>
        <w:gridCol w:w="3492"/>
        <w:gridCol w:w="3492"/>
        <w:gridCol w:w="2141"/>
      </w:tblGrid>
      <w:tr w:rsidR="00596F87" w14:paraId="481E5CED" w14:textId="77777777">
        <w:tblPrEx>
          <w:tblCellMar>
            <w:top w:w="0" w:type="dxa"/>
            <w:bottom w:w="0" w:type="dxa"/>
          </w:tblCellMar>
        </w:tblPrEx>
        <w:trPr>
          <w:cantSplit/>
          <w:trHeight w:val="568"/>
        </w:trPr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2B8A" w14:textId="77777777" w:rsidR="00596F87" w:rsidRDefault="00000000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44877" w14:textId="77777777" w:rsidR="00596F87" w:rsidRDefault="00000000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D651" w14:textId="77777777" w:rsidR="00596F87" w:rsidRDefault="00000000">
            <w:pPr>
              <w:bidi/>
              <w:jc w:val="center"/>
            </w:pPr>
            <w:r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6E082" w14:textId="77777777" w:rsidR="00596F87" w:rsidRDefault="00000000">
            <w:pPr>
              <w:bidi/>
              <w:jc w:val="center"/>
            </w:pPr>
            <w:r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9119" w14:textId="77777777" w:rsidR="00596F87" w:rsidRDefault="00000000">
            <w:pPr>
              <w:bidi/>
              <w:jc w:val="center"/>
            </w:pPr>
            <w:r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596F87" w14:paraId="57F87D56" w14:textId="77777777">
        <w:tblPrEx>
          <w:tblCellMar>
            <w:top w:w="0" w:type="dxa"/>
            <w:bottom w:w="0" w:type="dxa"/>
          </w:tblCellMar>
        </w:tblPrEx>
        <w:trPr>
          <w:cantSplit/>
          <w:trHeight w:val="568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B8DA" w14:textId="77777777" w:rsidR="00596F87" w:rsidRDefault="00000000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36B58" w14:textId="77777777" w:rsidR="00596F87" w:rsidRDefault="00000000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FB3D" w14:textId="77777777" w:rsidR="00596F87" w:rsidRDefault="00596F87">
            <w:pPr>
              <w:bidi/>
              <w:jc w:val="center"/>
              <w:rPr>
                <w:sz w:val="32"/>
                <w:szCs w:val="28"/>
              </w:rPr>
            </w:pP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83F0E" w14:textId="77777777" w:rsidR="00596F87" w:rsidRDefault="00000000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7EB81" w14:textId="77777777" w:rsidR="00596F87" w:rsidRDefault="00596F87">
            <w:pPr>
              <w:bidi/>
              <w:jc w:val="center"/>
              <w:rPr>
                <w:sz w:val="32"/>
                <w:szCs w:val="28"/>
              </w:rPr>
            </w:pPr>
          </w:p>
        </w:tc>
        <w:tc>
          <w:tcPr>
            <w:tcW w:w="2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29199" w14:textId="77777777" w:rsidR="00596F87" w:rsidRDefault="00596F87">
            <w:pPr>
              <w:bidi/>
              <w:jc w:val="center"/>
              <w:rPr>
                <w:sz w:val="32"/>
                <w:szCs w:val="28"/>
              </w:rPr>
            </w:pPr>
          </w:p>
        </w:tc>
      </w:tr>
      <w:tr w:rsidR="00596F87" w14:paraId="305F59FC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3583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EAA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929D7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  <w:p w14:paraId="6146EBC7" w14:textId="77777777" w:rsidR="00596F87" w:rsidRDefault="00000000">
            <w:pPr>
              <w:jc w:val="right"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מבדק מקונפג כנדרש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026D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F792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8701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  <w:p w14:paraId="4441EE4A" w14:textId="77777777" w:rsidR="00596F87" w:rsidRDefault="00000000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4.2.1</w:t>
            </w:r>
            <w:r>
              <w:rPr>
                <w:sz w:val="32"/>
                <w:szCs w:val="28"/>
                <w:rtl/>
              </w:rPr>
              <w:t xml:space="preserve"> 1-5</w:t>
            </w:r>
          </w:p>
        </w:tc>
      </w:tr>
      <w:tr w:rsidR="00596F87" w14:paraId="2DB19978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BEEDD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777B7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82BD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960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6BF37C40" w14:textId="77777777" w:rsidR="00596F87" w:rsidRDefault="00596F87">
            <w:pPr>
              <w:bidi/>
              <w:rPr>
                <w:sz w:val="32"/>
                <w:szCs w:val="28"/>
              </w:rPr>
            </w:pPr>
          </w:p>
          <w:p w14:paraId="76F2A5EC" w14:textId="77777777" w:rsidR="00596F87" w:rsidRDefault="00000000">
            <w:pPr>
              <w:tabs>
                <w:tab w:val="left" w:pos="921"/>
              </w:tabs>
              <w:bidi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ab/>
              <w:t>מבדק זיהה את הבעיה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4468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4BA32D6B" w14:textId="77777777" w:rsidR="00596F87" w:rsidRDefault="00000000">
            <w:pPr>
              <w:tabs>
                <w:tab w:val="left" w:pos="546"/>
              </w:tabs>
              <w:bidi/>
            </w:pPr>
            <w:r>
              <w:rPr>
                <w:sz w:val="32"/>
                <w:szCs w:val="28"/>
                <w:rtl/>
              </w:rPr>
              <w:tab/>
              <w:t xml:space="preserve">הוצאתי </w:t>
            </w:r>
            <w:r>
              <w:rPr>
                <w:sz w:val="32"/>
                <w:szCs w:val="28"/>
              </w:rPr>
              <w:t>sfp</w:t>
            </w:r>
            <w:r>
              <w:rPr>
                <w:sz w:val="32"/>
                <w:szCs w:val="28"/>
                <w:rtl/>
              </w:rPr>
              <w:t xml:space="preserve"> כדי לשבש </w:t>
            </w:r>
            <w:r>
              <w:rPr>
                <w:sz w:val="32"/>
                <w:szCs w:val="28"/>
              </w:rPr>
              <w:t>data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2436D" w14:textId="77777777" w:rsidR="00596F87" w:rsidRDefault="00000000">
            <w:pPr>
              <w:bidi/>
            </w:pPr>
            <w:r>
              <w:rPr>
                <w:sz w:val="32"/>
                <w:szCs w:val="28"/>
              </w:rPr>
              <w:t>4.2.1</w:t>
            </w:r>
            <w:r>
              <w:rPr>
                <w:sz w:val="32"/>
                <w:szCs w:val="28"/>
                <w:rtl/>
              </w:rPr>
              <w:t xml:space="preserve"> 6-7 </w:t>
            </w:r>
          </w:p>
        </w:tc>
      </w:tr>
      <w:tr w:rsidR="00596F87" w14:paraId="64820E55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6784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lastRenderedPageBreak/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DB0B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EF4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CFD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2F060CEE" w14:textId="77777777" w:rsidR="00596F87" w:rsidRDefault="00000000">
            <w:pPr>
              <w:tabs>
                <w:tab w:val="left" w:pos="1116"/>
              </w:tabs>
              <w:bidi/>
            </w:pPr>
            <w:r>
              <w:rPr>
                <w:sz w:val="32"/>
                <w:szCs w:val="28"/>
                <w:rtl/>
              </w:rPr>
              <w:tab/>
              <w:t>מבדק זיהה את הבעיה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D06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038A5711" w14:textId="77777777" w:rsidR="00596F87" w:rsidRDefault="00000000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>חובר מכשיר שלא מסיים עלייה בהצלחה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D18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  <w:p w14:paraId="04845A1F" w14:textId="77777777" w:rsidR="00596F87" w:rsidRDefault="00000000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7.1</w:t>
            </w:r>
            <w:r>
              <w:rPr>
                <w:sz w:val="32"/>
                <w:szCs w:val="28"/>
                <w:rtl/>
              </w:rPr>
              <w:t xml:space="preserve"> 1</w:t>
            </w:r>
          </w:p>
        </w:tc>
      </w:tr>
      <w:tr w:rsidR="00596F87" w14:paraId="145CC057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01F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5F06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231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5F9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348BA761" w14:textId="77777777" w:rsidR="00596F87" w:rsidRDefault="00000000">
            <w:pPr>
              <w:tabs>
                <w:tab w:val="left" w:pos="936"/>
              </w:tabs>
              <w:bidi/>
              <w:rPr>
                <w:sz w:val="32"/>
                <w:szCs w:val="28"/>
              </w:rPr>
            </w:pPr>
            <w:r>
              <w:rPr>
                <w:sz w:val="32"/>
                <w:szCs w:val="28"/>
                <w:rtl/>
              </w:rPr>
              <w:tab/>
              <w:t>מבדק זיהה את הבעיה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FC5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76FCA596" w14:textId="77777777" w:rsidR="00596F87" w:rsidRDefault="00000000">
            <w:pPr>
              <w:bidi/>
              <w:ind w:firstLine="720"/>
            </w:pPr>
            <w:r>
              <w:rPr>
                <w:sz w:val="32"/>
                <w:szCs w:val="28"/>
                <w:rtl/>
              </w:rPr>
              <w:t xml:space="preserve">שמתי ספק </w:t>
            </w:r>
            <w:r>
              <w:rPr>
                <w:sz w:val="32"/>
                <w:szCs w:val="28"/>
              </w:rPr>
              <w:t>ac</w:t>
            </w:r>
            <w:r>
              <w:rPr>
                <w:sz w:val="32"/>
                <w:szCs w:val="28"/>
                <w:rtl/>
              </w:rPr>
              <w:t xml:space="preserve">  במקום </w:t>
            </w:r>
            <w:r>
              <w:rPr>
                <w:sz w:val="32"/>
                <w:szCs w:val="28"/>
              </w:rPr>
              <w:t>dc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569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  <w:p w14:paraId="452AC1E1" w14:textId="77777777" w:rsidR="00596F87" w:rsidRDefault="00000000">
            <w:pPr>
              <w:bidi/>
              <w:ind w:firstLine="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7.1</w:t>
            </w:r>
            <w:r>
              <w:rPr>
                <w:sz w:val="32"/>
                <w:szCs w:val="28"/>
                <w:rtl/>
              </w:rPr>
              <w:t xml:space="preserve"> 4</w:t>
            </w:r>
          </w:p>
        </w:tc>
      </w:tr>
      <w:tr w:rsidR="00596F87" w14:paraId="46685BEE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76CA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EB29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2848D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3C40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0AA514B9" w14:textId="77777777" w:rsidR="00596F87" w:rsidRDefault="00000000">
            <w:pPr>
              <w:tabs>
                <w:tab w:val="left" w:pos="1131"/>
              </w:tabs>
              <w:bidi/>
            </w:pPr>
            <w:r>
              <w:rPr>
                <w:sz w:val="32"/>
                <w:szCs w:val="28"/>
                <w:rtl/>
              </w:rPr>
              <w:tab/>
              <w:t>מבדק זיהה את הבעיה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8A33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1E399287" w14:textId="77777777" w:rsidR="00596F87" w:rsidRDefault="00000000">
            <w:pPr>
              <w:bidi/>
              <w:ind w:firstLine="720"/>
            </w:pPr>
            <w:r>
              <w:rPr>
                <w:sz w:val="32"/>
                <w:szCs w:val="28"/>
                <w:rtl/>
              </w:rPr>
              <w:t xml:space="preserve">ספק כבוי יראה </w:t>
            </w:r>
            <w:r>
              <w:rPr>
                <w:sz w:val="32"/>
                <w:szCs w:val="28"/>
              </w:rPr>
              <w:t>fail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051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  <w:p w14:paraId="054BC244" w14:textId="77777777" w:rsidR="00596F87" w:rsidRDefault="00000000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7.1</w:t>
            </w:r>
            <w:r>
              <w:rPr>
                <w:sz w:val="32"/>
                <w:szCs w:val="28"/>
                <w:rtl/>
              </w:rPr>
              <w:t xml:space="preserve"> 6</w:t>
            </w:r>
          </w:p>
        </w:tc>
      </w:tr>
      <w:tr w:rsidR="00596F87" w14:paraId="07959FD2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BA044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00C45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9C6B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772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666D1665" w14:textId="77777777" w:rsidR="00596F87" w:rsidRDefault="00000000">
            <w:pPr>
              <w:tabs>
                <w:tab w:val="left" w:pos="1056"/>
              </w:tabs>
              <w:bidi/>
            </w:pPr>
            <w:r>
              <w:rPr>
                <w:sz w:val="32"/>
                <w:szCs w:val="28"/>
                <w:rtl/>
              </w:rPr>
              <w:tab/>
              <w:t>מבדק זיהה את הבעיה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1161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7EB9D57C" w14:textId="77777777" w:rsidR="00596F87" w:rsidRDefault="00000000">
            <w:pPr>
              <w:tabs>
                <w:tab w:val="left" w:pos="1086"/>
              </w:tabs>
              <w:bidi/>
            </w:pPr>
            <w:r>
              <w:rPr>
                <w:sz w:val="32"/>
                <w:szCs w:val="28"/>
                <w:rtl/>
              </w:rPr>
              <w:tab/>
              <w:t>לא נשלף ספק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E16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  <w:p w14:paraId="3FB7C1E1" w14:textId="77777777" w:rsidR="00596F87" w:rsidRDefault="00000000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7.1</w:t>
            </w:r>
            <w:r>
              <w:rPr>
                <w:sz w:val="32"/>
                <w:szCs w:val="28"/>
                <w:rtl/>
              </w:rPr>
              <w:t xml:space="preserve"> 10</w:t>
            </w:r>
          </w:p>
        </w:tc>
      </w:tr>
      <w:tr w:rsidR="00596F87" w14:paraId="5DBBBAB2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EEEB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A669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F8C8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A5D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5509C773" w14:textId="77777777" w:rsidR="00596F87" w:rsidRDefault="00000000">
            <w:pPr>
              <w:bidi/>
              <w:jc w:val="center"/>
            </w:pPr>
            <w:r>
              <w:rPr>
                <w:sz w:val="32"/>
                <w:szCs w:val="28"/>
                <w:rtl/>
              </w:rPr>
              <w:t>מבדק זיהה את הבעיה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5765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  <w:p w14:paraId="6509F990" w14:textId="77777777" w:rsidR="00596F87" w:rsidRDefault="00000000">
            <w:pPr>
              <w:tabs>
                <w:tab w:val="left" w:pos="1116"/>
              </w:tabs>
              <w:bidi/>
            </w:pPr>
            <w:r>
              <w:rPr>
                <w:sz w:val="32"/>
                <w:szCs w:val="28"/>
                <w:rtl/>
              </w:rPr>
              <w:tab/>
              <w:t xml:space="preserve">שמתי ספק ללא </w:t>
            </w:r>
            <w:r>
              <w:rPr>
                <w:sz w:val="32"/>
                <w:szCs w:val="28"/>
              </w:rPr>
              <w:t>d.s.n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033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  <w:p w14:paraId="1060697E" w14:textId="77777777" w:rsidR="00596F87" w:rsidRDefault="00000000">
            <w:pPr>
              <w:bidi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7.1</w:t>
            </w:r>
            <w:r>
              <w:rPr>
                <w:sz w:val="32"/>
                <w:szCs w:val="28"/>
                <w:rtl/>
              </w:rPr>
              <w:t xml:space="preserve"> 13</w:t>
            </w:r>
          </w:p>
        </w:tc>
      </w:tr>
      <w:tr w:rsidR="00596F87" w14:paraId="0974AC17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3A26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18478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C010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C292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F3C6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B994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33C62A1F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A99AA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5F686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533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7307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BA29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843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4BB7F6F6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ABACE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D5EFB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19D7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001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6BFE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DDE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508B3056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0CBD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7928B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96E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869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F4B2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4AD9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64F84E47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345A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23C2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392C2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E8A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2AA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776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54E6EDF1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FE0AC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lastRenderedPageBreak/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AE905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A4A0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7710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A629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B53B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129021DC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1051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BE2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BD57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5D5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14F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4EA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1BD95369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B4B0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38D84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8E908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096D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7CC7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CA02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4093E3F9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A90D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439E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1F3D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76A9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1427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DF1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36097A3C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D9BE8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C70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51A2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7CC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9EE3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3FE8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69A8585A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11F6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4CCC2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FDF68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63B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0092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C9E7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72D89EE9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7126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BB3B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74ED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789F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4382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BC45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2608E9E9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55843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7F9D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EF3E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F0F9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F2B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F089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127553F8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268CF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ACE2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3237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7593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5BE9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E52A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1BC86A17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0445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A73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745F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21B7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14A4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BC66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7E142BED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ABF0E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lastRenderedPageBreak/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07FF6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9CE37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9099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D2F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4C63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2431AF23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6130A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4ED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1AC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3EBE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D2CE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275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4D0FCCDE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A197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BE975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811E9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3DA69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E9B8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263E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2DEB601C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337B6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D43DE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17423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5069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6A2F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8B6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04F70DB6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2D169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8EA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63B0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3F7A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8A27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E00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34806956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AAF4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C1014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CD5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083E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07527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434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4D7052CF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5D5B8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C6A4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55067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5C8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84F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28EE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7CAED92C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BFD0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C8EFD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6667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6967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6160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83ED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7D558C1C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E79D9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664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9F15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3CFC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7F03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875A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</w:tbl>
    <w:p w14:paraId="55ECFA38" w14:textId="77777777" w:rsidR="00596F87" w:rsidRDefault="00596F87">
      <w:pPr>
        <w:rPr>
          <w:sz w:val="28"/>
          <w:szCs w:val="28"/>
        </w:rPr>
      </w:pPr>
    </w:p>
    <w:p w14:paraId="7F480D7B" w14:textId="77777777" w:rsidR="00596F87" w:rsidRDefault="00596F87">
      <w:pPr>
        <w:pageBreakBefore/>
        <w:rPr>
          <w:sz w:val="28"/>
          <w:szCs w:val="28"/>
        </w:rPr>
      </w:pPr>
    </w:p>
    <w:tbl>
      <w:tblPr>
        <w:tblW w:w="13706" w:type="dxa"/>
        <w:tblInd w:w="4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1145"/>
        <w:gridCol w:w="2291"/>
        <w:gridCol w:w="3492"/>
        <w:gridCol w:w="3492"/>
        <w:gridCol w:w="2141"/>
      </w:tblGrid>
      <w:tr w:rsidR="00596F87" w14:paraId="2F8E96FE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A3168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610D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1BCF6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AF8B7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46C0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49F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05C00951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34C18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E294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30189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C056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555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8E4D9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2A8A8BF7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098C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4FE47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BA908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7D7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8E9E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165C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4E4C7C22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84232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4C3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6BF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0D31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E7E0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4E11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0E37F671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0E73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3369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7109E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768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1AD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CDAF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2DB3DAB7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60AF2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E9ABD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320AD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9426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5FE3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5EA2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5DD16AB9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A7984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B164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62D8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CA87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6FD8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9BF6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79DDBF58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28E7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FCC2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E8C53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0A9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424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F835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</w:tbl>
    <w:p w14:paraId="4B029C03" w14:textId="77777777" w:rsidR="00596F87" w:rsidRDefault="00596F87">
      <w:pPr>
        <w:rPr>
          <w:sz w:val="28"/>
          <w:szCs w:val="28"/>
        </w:rPr>
      </w:pPr>
    </w:p>
    <w:p w14:paraId="3E280179" w14:textId="77777777" w:rsidR="00596F87" w:rsidRDefault="00596F87">
      <w:pPr>
        <w:rPr>
          <w:sz w:val="28"/>
          <w:szCs w:val="28"/>
        </w:rPr>
      </w:pPr>
    </w:p>
    <w:p w14:paraId="1FCD4564" w14:textId="77777777" w:rsidR="00596F87" w:rsidRDefault="00596F87">
      <w:pPr>
        <w:pageBreakBefore/>
        <w:rPr>
          <w:sz w:val="28"/>
          <w:szCs w:val="28"/>
        </w:rPr>
      </w:pPr>
    </w:p>
    <w:tbl>
      <w:tblPr>
        <w:tblW w:w="13706" w:type="dxa"/>
        <w:tblInd w:w="4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1145"/>
        <w:gridCol w:w="2291"/>
        <w:gridCol w:w="3492"/>
        <w:gridCol w:w="3492"/>
        <w:gridCol w:w="2141"/>
      </w:tblGrid>
      <w:tr w:rsidR="00596F87" w14:paraId="7553770E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BDD47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4BF5E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331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FCA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F491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0C2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527DF3EC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5617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26987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72A38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B9FC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663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5529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5C7C92FA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37DC0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C007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BE87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31A3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288A6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372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69287A02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5E2F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CF0F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F16E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C26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EDC0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B481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5ABDB544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D83A7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09135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7B8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3C7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296B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BBD6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6B845391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FC8FF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99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BEBBB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266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1CDA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A95D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641682DD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6CD6C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89DE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CD71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96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7330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A396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1272CB58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3C2A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BF5F9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7F559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3167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FE1BB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AE4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</w:tbl>
    <w:p w14:paraId="58EF9CC0" w14:textId="77777777" w:rsidR="00596F87" w:rsidRDefault="00596F87">
      <w:pPr>
        <w:rPr>
          <w:sz w:val="28"/>
          <w:szCs w:val="28"/>
        </w:rPr>
      </w:pPr>
    </w:p>
    <w:p w14:paraId="7B5D4AE9" w14:textId="77777777" w:rsidR="00596F87" w:rsidRDefault="00596F87">
      <w:pPr>
        <w:rPr>
          <w:sz w:val="28"/>
          <w:szCs w:val="28"/>
        </w:rPr>
      </w:pPr>
    </w:p>
    <w:p w14:paraId="450FD2B1" w14:textId="77777777" w:rsidR="00596F87" w:rsidRDefault="00596F87">
      <w:pPr>
        <w:pageBreakBefore/>
        <w:rPr>
          <w:sz w:val="28"/>
          <w:szCs w:val="28"/>
        </w:rPr>
      </w:pPr>
    </w:p>
    <w:tbl>
      <w:tblPr>
        <w:tblW w:w="13706" w:type="dxa"/>
        <w:tblInd w:w="4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1145"/>
        <w:gridCol w:w="2291"/>
        <w:gridCol w:w="3492"/>
        <w:gridCol w:w="3492"/>
        <w:gridCol w:w="2141"/>
      </w:tblGrid>
      <w:tr w:rsidR="00596F87" w14:paraId="485B3625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2A87F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6BB98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9D8B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3C9D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3301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9E821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13364FE5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90274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0144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BBB0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DF9A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F1D4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44EF8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2771CB64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C8D4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C2F2E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ABA19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285F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5C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26BE3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7100C0A6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492C5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F686F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2E23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B6F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B780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505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0E353391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B8F9C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3A1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68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D7D5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F193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81A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611947A3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03FD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DD13D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0B9D9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68582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CB79A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4D96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1EB96A4D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1162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95EC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D56DA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9B40C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BCE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099D0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  <w:tr w:rsidR="00596F87" w14:paraId="1AFFF83A" w14:textId="7777777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C61E" w14:textId="77777777" w:rsidR="00596F87" w:rsidRDefault="00000000">
            <w:pPr>
              <w:jc w:val="right"/>
            </w:pPr>
            <w:r>
              <w:rPr>
                <w:rFonts w:ascii="MS Gothic" w:eastAsia="MS Gothic" w:hAnsi="MS Gothic"/>
                <w:sz w:val="32"/>
                <w:szCs w:val="28"/>
              </w:rPr>
              <w:t>☐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44F1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9570" w14:textId="77777777" w:rsidR="00596F87" w:rsidRDefault="00000000">
            <w:pPr>
              <w:jc w:val="right"/>
            </w:pPr>
            <w:r>
              <w:rPr>
                <w:rStyle w:val="PlaceholderText"/>
              </w:rPr>
              <w:t xml:space="preserve">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B2E4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1C06D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                      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E925" w14:textId="77777777" w:rsidR="00596F87" w:rsidRDefault="00000000">
            <w:pPr>
              <w:bidi/>
            </w:pPr>
            <w:r>
              <w:rPr>
                <w:rStyle w:val="PlaceholderText"/>
                <w:rtl/>
              </w:rPr>
              <w:t xml:space="preserve">                 </w:t>
            </w:r>
          </w:p>
        </w:tc>
      </w:tr>
    </w:tbl>
    <w:p w14:paraId="68E27CFE" w14:textId="77777777" w:rsidR="00596F87" w:rsidRDefault="00596F87">
      <w:pPr>
        <w:rPr>
          <w:sz w:val="28"/>
          <w:szCs w:val="28"/>
        </w:rPr>
      </w:pPr>
    </w:p>
    <w:p w14:paraId="53E217C1" w14:textId="77777777" w:rsidR="00596F87" w:rsidRDefault="00596F87">
      <w:pPr>
        <w:pageBreakBefore/>
        <w:rPr>
          <w:sz w:val="28"/>
          <w:szCs w:val="28"/>
        </w:rPr>
      </w:pPr>
    </w:p>
    <w:p w14:paraId="23B62E24" w14:textId="77777777" w:rsidR="00596F87" w:rsidRDefault="00596F87">
      <w:pPr>
        <w:rPr>
          <w:sz w:val="28"/>
          <w:szCs w:val="28"/>
        </w:rPr>
      </w:pPr>
    </w:p>
    <w:p w14:paraId="1F14EB8E" w14:textId="77777777" w:rsidR="00596F87" w:rsidRDefault="00596F87">
      <w:pPr>
        <w:rPr>
          <w:sz w:val="28"/>
          <w:szCs w:val="28"/>
        </w:rPr>
      </w:pPr>
    </w:p>
    <w:tbl>
      <w:tblPr>
        <w:tblW w:w="13706" w:type="dxa"/>
        <w:tblInd w:w="4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867"/>
        <w:gridCol w:w="8959"/>
      </w:tblGrid>
      <w:tr w:rsidR="00596F87" w14:paraId="165B72D9" w14:textId="77777777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5D36" w14:textId="77777777" w:rsidR="00596F87" w:rsidRDefault="00000000">
            <w:pPr>
              <w:pStyle w:val="Heading4"/>
            </w:pPr>
            <w:r>
              <w:rPr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40E" w14:textId="77777777" w:rsidR="00596F87" w:rsidRDefault="00000000">
            <w:pPr>
              <w:jc w:val="right"/>
            </w:pPr>
            <w:r>
              <w:rPr>
                <w:sz w:val="32"/>
                <w:szCs w:val="32"/>
                <w:rtl/>
              </w:rPr>
              <w:t>הצעות/בקשות לשיפור</w:t>
            </w:r>
            <w:r>
              <w:rPr>
                <w:sz w:val="32"/>
                <w:szCs w:val="32"/>
              </w:rPr>
              <w:t xml:space="preserve">  </w:t>
            </w:r>
          </w:p>
        </w:tc>
      </w:tr>
      <w:tr w:rsidR="00596F87" w14:paraId="0ECA3794" w14:textId="77777777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B1EE" w14:textId="77777777" w:rsidR="00596F87" w:rsidRDefault="00000000">
            <w:pPr>
              <w:pStyle w:val="Heading4"/>
            </w:pPr>
            <w:r>
              <w:rPr>
                <w:rtl/>
              </w:rPr>
              <w:t>הועבר לתיק ליישום עתידי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D768" w14:textId="77777777" w:rsidR="00596F87" w:rsidRDefault="00000000">
            <w:pPr>
              <w:pStyle w:val="Heading4"/>
            </w:pPr>
            <w:r>
              <w:rPr>
                <w:rtl/>
              </w:rPr>
              <w:t>נדחה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8E24" w14:textId="77777777" w:rsidR="00596F87" w:rsidRDefault="00000000">
            <w:pPr>
              <w:pStyle w:val="Heading4"/>
            </w:pPr>
            <w:r>
              <w:rPr>
                <w:rtl/>
              </w:rPr>
              <w:t>בוצע בגרסא מתאריך</w:t>
            </w:r>
          </w:p>
        </w:tc>
        <w:tc>
          <w:tcPr>
            <w:tcW w:w="8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8E15C" w14:textId="77777777" w:rsidR="00596F87" w:rsidRDefault="00596F87">
            <w:pPr>
              <w:pStyle w:val="Heading4"/>
            </w:pPr>
          </w:p>
        </w:tc>
      </w:tr>
      <w:tr w:rsidR="00596F87" w14:paraId="6997309D" w14:textId="7777777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2E23B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DFDDA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056F5" w14:textId="77777777" w:rsidR="00596F87" w:rsidRDefault="00000000">
            <w:pPr>
              <w:bidi/>
            </w:pPr>
            <w:r>
              <w:rPr>
                <w:rtl/>
              </w:rPr>
              <w:t xml:space="preserve">            </w:t>
            </w:r>
          </w:p>
        </w:tc>
        <w:tc>
          <w:tcPr>
            <w:tcW w:w="8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C8C7" w14:textId="77777777" w:rsidR="00596F87" w:rsidRDefault="00000000">
            <w:pPr>
              <w:bidi/>
            </w:pPr>
            <w:r>
              <w:rPr>
                <w:rtl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96F87" w14:paraId="78861D13" w14:textId="7777777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0EB53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BC66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6872" w14:textId="77777777" w:rsidR="00596F87" w:rsidRDefault="00000000">
            <w:pPr>
              <w:bidi/>
            </w:pPr>
            <w:r>
              <w:rPr>
                <w:rtl/>
              </w:rPr>
              <w:t xml:space="preserve">            </w:t>
            </w:r>
          </w:p>
        </w:tc>
        <w:tc>
          <w:tcPr>
            <w:tcW w:w="8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BE3FB" w14:textId="77777777" w:rsidR="00596F87" w:rsidRDefault="00000000">
            <w:pPr>
              <w:bidi/>
            </w:pPr>
            <w:r>
              <w:rPr>
                <w:rtl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96F87" w14:paraId="3F030160" w14:textId="7777777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5CB6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80DF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F9AD1" w14:textId="77777777" w:rsidR="00596F87" w:rsidRDefault="00000000">
            <w:pPr>
              <w:bidi/>
            </w:pPr>
            <w:r>
              <w:rPr>
                <w:rtl/>
              </w:rPr>
              <w:t xml:space="preserve">            </w:t>
            </w:r>
          </w:p>
        </w:tc>
        <w:tc>
          <w:tcPr>
            <w:tcW w:w="8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196B" w14:textId="77777777" w:rsidR="00596F87" w:rsidRDefault="00000000">
            <w:pPr>
              <w:bidi/>
            </w:pPr>
            <w:r>
              <w:rPr>
                <w:rtl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96F87" w14:paraId="4CD05B14" w14:textId="7777777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A21A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FC4AA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8AC76" w14:textId="77777777" w:rsidR="00596F87" w:rsidRDefault="00000000">
            <w:pPr>
              <w:bidi/>
            </w:pPr>
            <w:r>
              <w:rPr>
                <w:rtl/>
              </w:rPr>
              <w:t xml:space="preserve">            </w:t>
            </w:r>
          </w:p>
        </w:tc>
        <w:tc>
          <w:tcPr>
            <w:tcW w:w="8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D0AB2" w14:textId="77777777" w:rsidR="00596F87" w:rsidRDefault="00000000">
            <w:pPr>
              <w:bidi/>
            </w:pPr>
            <w:r>
              <w:rPr>
                <w:rtl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96F87" w14:paraId="6FEF1CF2" w14:textId="7777777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2F763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98B19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1AEA" w14:textId="77777777" w:rsidR="00596F87" w:rsidRDefault="00000000">
            <w:pPr>
              <w:bidi/>
            </w:pPr>
            <w:r>
              <w:rPr>
                <w:rtl/>
              </w:rPr>
              <w:t xml:space="preserve">            </w:t>
            </w:r>
          </w:p>
        </w:tc>
        <w:tc>
          <w:tcPr>
            <w:tcW w:w="8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7853B" w14:textId="77777777" w:rsidR="00596F87" w:rsidRDefault="00000000">
            <w:pPr>
              <w:bidi/>
            </w:pPr>
            <w:r>
              <w:rPr>
                <w:rtl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96F87" w14:paraId="0D02AA27" w14:textId="7777777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B23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24DC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9C8E9" w14:textId="77777777" w:rsidR="00596F87" w:rsidRDefault="00000000">
            <w:pPr>
              <w:bidi/>
            </w:pPr>
            <w:r>
              <w:rPr>
                <w:rtl/>
              </w:rPr>
              <w:t xml:space="preserve">            </w:t>
            </w:r>
          </w:p>
        </w:tc>
        <w:tc>
          <w:tcPr>
            <w:tcW w:w="8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D8D4D" w14:textId="77777777" w:rsidR="00596F87" w:rsidRDefault="00000000">
            <w:pPr>
              <w:bidi/>
            </w:pPr>
            <w:r>
              <w:rPr>
                <w:rtl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96F87" w14:paraId="106A66FE" w14:textId="7777777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5237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CDCBA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C8FC1" w14:textId="77777777" w:rsidR="00596F87" w:rsidRDefault="00000000">
            <w:pPr>
              <w:bidi/>
            </w:pPr>
            <w:r>
              <w:rPr>
                <w:rtl/>
              </w:rPr>
              <w:t xml:space="preserve">            </w:t>
            </w:r>
          </w:p>
        </w:tc>
        <w:tc>
          <w:tcPr>
            <w:tcW w:w="8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3C430" w14:textId="77777777" w:rsidR="00596F87" w:rsidRDefault="00000000">
            <w:pPr>
              <w:bidi/>
            </w:pPr>
            <w:r>
              <w:rPr>
                <w:rtl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96F87" w14:paraId="0329323A" w14:textId="7777777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D3EC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E0AD" w14:textId="77777777" w:rsidR="00596F87" w:rsidRDefault="00000000">
            <w:pPr>
              <w:bidi/>
            </w:pPr>
            <w:r>
              <w:rPr>
                <w:rFonts w:ascii="Segoe UI Symbol" w:eastAsia="MS Gothic" w:hAnsi="Segoe UI Symbol" w:cs="Segoe UI Symbol"/>
                <w:rtl/>
              </w:rPr>
              <w:t>☐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FB73" w14:textId="77777777" w:rsidR="00596F87" w:rsidRDefault="00000000">
            <w:pPr>
              <w:bidi/>
            </w:pPr>
            <w:r>
              <w:rPr>
                <w:rtl/>
              </w:rPr>
              <w:t xml:space="preserve">            </w:t>
            </w:r>
          </w:p>
        </w:tc>
        <w:tc>
          <w:tcPr>
            <w:tcW w:w="8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6A3B" w14:textId="77777777" w:rsidR="00596F87" w:rsidRDefault="00000000">
            <w:pPr>
              <w:bidi/>
            </w:pPr>
            <w:r>
              <w:rPr>
                <w:rtl/>
              </w:rPr>
              <w:t xml:space="preserve">                                                                                                                                 </w:t>
            </w:r>
          </w:p>
        </w:tc>
      </w:tr>
    </w:tbl>
    <w:p w14:paraId="5E7897E9" w14:textId="77777777" w:rsidR="00596F87" w:rsidRDefault="00596F87">
      <w:pPr>
        <w:rPr>
          <w:sz w:val="28"/>
          <w:szCs w:val="28"/>
        </w:rPr>
      </w:pPr>
    </w:p>
    <w:p w14:paraId="5368B25E" w14:textId="77777777" w:rsidR="00596F87" w:rsidRDefault="00596F87">
      <w:pPr>
        <w:rPr>
          <w:sz w:val="28"/>
          <w:szCs w:val="28"/>
        </w:rPr>
      </w:pPr>
    </w:p>
    <w:p w14:paraId="728FA021" w14:textId="761A8E49" w:rsidR="00596F87" w:rsidRDefault="00000000">
      <w:pPr>
        <w:bidi/>
      </w:pPr>
      <w:r>
        <w:rPr>
          <w:sz w:val="28"/>
          <w:szCs w:val="28"/>
          <w:rtl/>
        </w:rPr>
        <w:t xml:space="preserve">חתימת הבודק/מבקש:                              </w:t>
      </w:r>
    </w:p>
    <w:p w14:paraId="0AFF05FB" w14:textId="77777777" w:rsidR="00596F87" w:rsidRDefault="00596F87">
      <w:pPr>
        <w:pageBreakBefore/>
        <w:rPr>
          <w:sz w:val="28"/>
          <w:szCs w:val="28"/>
        </w:rPr>
      </w:pPr>
    </w:p>
    <w:p w14:paraId="7495288D" w14:textId="77777777" w:rsidR="00596F87" w:rsidRDefault="00596F87">
      <w:pPr>
        <w:bidi/>
        <w:rPr>
          <w:sz w:val="28"/>
          <w:szCs w:val="28"/>
        </w:rPr>
      </w:pPr>
    </w:p>
    <w:p w14:paraId="1941962C" w14:textId="77777777" w:rsidR="00596F87" w:rsidRDefault="00000000">
      <w:pPr>
        <w:jc w:val="right"/>
      </w:pPr>
      <w:r>
        <w:rPr>
          <w:b/>
          <w:bCs/>
          <w:sz w:val="32"/>
          <w:szCs w:val="32"/>
          <w:u w:val="single"/>
          <w:rtl/>
        </w:rPr>
        <w:t>אישור המבדק ע"י מחלקת מבדקים</w:t>
      </w:r>
    </w:p>
    <w:p w14:paraId="042ACDA9" w14:textId="77777777" w:rsidR="00596F87" w:rsidRDefault="00596F87">
      <w:pPr>
        <w:jc w:val="right"/>
        <w:rPr>
          <w:sz w:val="28"/>
          <w:szCs w:val="28"/>
        </w:rPr>
      </w:pPr>
    </w:p>
    <w:p w14:paraId="79207E4B" w14:textId="74D2C246" w:rsidR="00596F87" w:rsidRDefault="00000000">
      <w:pPr>
        <w:bidi/>
      </w:pPr>
      <w:r>
        <w:rPr>
          <w:sz w:val="28"/>
          <w:szCs w:val="28"/>
          <w:rtl/>
        </w:rPr>
        <w:t xml:space="preserve">הערות:             </w:t>
      </w:r>
      <w:r w:rsidR="000672D1">
        <w:rPr>
          <w:rFonts w:hint="cs"/>
          <w:sz w:val="28"/>
          <w:szCs w:val="28"/>
          <w:rtl/>
        </w:rPr>
        <w:t>המבדק אושר לעבודה</w:t>
      </w:r>
      <w:r>
        <w:rPr>
          <w:sz w:val="28"/>
          <w:szCs w:val="28"/>
          <w:rtl/>
        </w:rPr>
        <w:t xml:space="preserve">                </w:t>
      </w:r>
    </w:p>
    <w:p w14:paraId="6E9A0266" w14:textId="77777777" w:rsidR="00596F87" w:rsidRDefault="00000000">
      <w:pPr>
        <w:jc w:val="right"/>
      </w:pPr>
      <w:r>
        <w:rPr>
          <w:sz w:val="28"/>
          <w:szCs w:val="28"/>
        </w:rPr>
        <w:t xml:space="preserve"> </w:t>
      </w:r>
      <w:r>
        <w:rPr>
          <w:rStyle w:val="PlaceholderText"/>
        </w:rPr>
        <w:t xml:space="preserve">                        </w:t>
      </w:r>
    </w:p>
    <w:p w14:paraId="255AE656" w14:textId="77777777" w:rsidR="00596F87" w:rsidRDefault="00596F87">
      <w:pPr>
        <w:jc w:val="right"/>
        <w:rPr>
          <w:sz w:val="28"/>
          <w:szCs w:val="28"/>
        </w:rPr>
      </w:pPr>
    </w:p>
    <w:p w14:paraId="2B433EA5" w14:textId="0ADA9F13" w:rsidR="00596F87" w:rsidRDefault="00000000">
      <w:pPr>
        <w:bidi/>
      </w:pPr>
      <w:r>
        <w:rPr>
          <w:sz w:val="28"/>
          <w:szCs w:val="28"/>
          <w:rtl/>
        </w:rPr>
        <w:t xml:space="preserve">חתימה: </w:t>
      </w:r>
      <w:r>
        <w:rPr>
          <w:rStyle w:val="Style1"/>
          <w:rtl/>
        </w:rPr>
        <w:t xml:space="preserve">           </w:t>
      </w:r>
      <w:r w:rsidR="000672D1" w:rsidRPr="000672D1">
        <w:rPr>
          <w:rStyle w:val="Style1"/>
          <w:rFonts w:hint="cs"/>
          <w:sz w:val="28"/>
          <w:szCs w:val="28"/>
          <w:rtl/>
        </w:rPr>
        <w:t>איליה גינזבורג</w:t>
      </w:r>
      <w:r>
        <w:rPr>
          <w:rStyle w:val="Style1"/>
          <w:rtl/>
        </w:rPr>
        <w:t xml:space="preserve">                 </w:t>
      </w:r>
    </w:p>
    <w:p w14:paraId="4DC70BC5" w14:textId="3C835ED3" w:rsidR="00596F87" w:rsidRDefault="00000000">
      <w:pPr>
        <w:bidi/>
      </w:pPr>
      <w:r>
        <w:rPr>
          <w:sz w:val="28"/>
          <w:szCs w:val="28"/>
          <w:rtl/>
        </w:rPr>
        <w:t xml:space="preserve">תאריך:                 </w:t>
      </w:r>
      <w:r w:rsidR="000672D1">
        <w:rPr>
          <w:sz w:val="28"/>
          <w:szCs w:val="28"/>
        </w:rPr>
        <w:t>13/01/2025</w:t>
      </w:r>
      <w:r>
        <w:rPr>
          <w:sz w:val="28"/>
          <w:szCs w:val="28"/>
          <w:rtl/>
        </w:rPr>
        <w:t xml:space="preserve">               </w:t>
      </w:r>
    </w:p>
    <w:sectPr w:rsidR="00596F87">
      <w:headerReference w:type="default" r:id="rId6"/>
      <w:footerReference w:type="default" r:id="rId7"/>
      <w:pgSz w:w="16838" w:h="11906" w:orient="landscape"/>
      <w:pgMar w:top="1258" w:right="1440" w:bottom="1797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AFC8D" w14:textId="77777777" w:rsidR="00473F41" w:rsidRDefault="00473F41">
      <w:r>
        <w:separator/>
      </w:r>
    </w:p>
  </w:endnote>
  <w:endnote w:type="continuationSeparator" w:id="0">
    <w:p w14:paraId="4980BBD1" w14:textId="77777777" w:rsidR="00473F41" w:rsidRDefault="0047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547C8" w14:textId="77777777" w:rsidR="00000000" w:rsidRDefault="00000000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C637A" w14:textId="77777777" w:rsidR="00473F41" w:rsidRDefault="00473F41">
      <w:r>
        <w:rPr>
          <w:color w:val="000000"/>
        </w:rPr>
        <w:separator/>
      </w:r>
    </w:p>
  </w:footnote>
  <w:footnote w:type="continuationSeparator" w:id="0">
    <w:p w14:paraId="589D2474" w14:textId="77777777" w:rsidR="00473F41" w:rsidRDefault="00473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DBB25" w14:textId="77777777" w:rsidR="00000000" w:rsidRDefault="00000000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>
      <w:t>Document2</w:t>
    </w:r>
    <w:r>
      <w:fldChar w:fldCharType="end"/>
    </w:r>
    <w:r>
      <w:t xml:space="preserve">             </w:t>
    </w:r>
  </w:p>
  <w:p w14:paraId="1D715AE0" w14:textId="77777777" w:rsidR="00000000" w:rsidRDefault="00000000">
    <w:pPr>
      <w:pStyle w:val="Header"/>
    </w:pPr>
    <w:r>
      <w:fldChar w:fldCharType="begin"/>
    </w:r>
    <w:r>
      <w:instrText xml:space="preserve"> DATE \@ "M'/'d'/'yyyy" </w:instrText>
    </w:r>
    <w:r>
      <w:fldChar w:fldCharType="separate"/>
    </w:r>
    <w:r w:rsidR="00A22528">
      <w:rPr>
        <w:noProof/>
      </w:rPr>
      <w:t>1/13/2025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96F87"/>
    <w:rsid w:val="000672D1"/>
    <w:rsid w:val="00423D84"/>
    <w:rsid w:val="00473F41"/>
    <w:rsid w:val="00596F87"/>
    <w:rsid w:val="00A2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B0D1"/>
  <w15:docId w15:val="{C34958AE-D60E-47C2-809B-8B8804F5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bidi/>
      <w:outlineLvl w:val="2"/>
    </w:pPr>
    <w:rPr>
      <w:rFonts w:cs="David"/>
      <w:b/>
      <w:bCs/>
      <w:sz w:val="32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right"/>
    </w:pPr>
    <w:rPr>
      <w:rFonts w:cs="David"/>
    </w:rPr>
  </w:style>
  <w:style w:type="paragraph" w:styleId="BodyText3">
    <w:name w:val="Body Text 3"/>
    <w:basedOn w:val="Normal"/>
    <w:pPr>
      <w:bidi/>
    </w:pPr>
    <w:rPr>
      <w:rFonts w:cs="David"/>
      <w:szCs w:val="28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Style1">
    <w:name w:val="Style1"/>
    <w:basedOn w:val="DefaultParagraphFont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A225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adasA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BadasATP</Template>
  <TotalTime>2</TotalTime>
  <Pages>9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ATP</vt:lpstr>
    </vt:vector>
  </TitlesOfParts>
  <Company>RAD</Company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ATP</dc:title>
  <dc:subject/>
  <dc:creator>Avishay Notrika</dc:creator>
  <dc:description/>
  <cp:lastModifiedBy>Ilya Ginzburg</cp:lastModifiedBy>
  <cp:revision>2</cp:revision>
  <cp:lastPrinted>2025-01-13T05:39:00Z</cp:lastPrinted>
  <dcterms:created xsi:type="dcterms:W3CDTF">2025-01-13T07:04:00Z</dcterms:created>
  <dcterms:modified xsi:type="dcterms:W3CDTF">2025-01-13T07:04:00Z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0x010100049B26B1E7CDF84CABBA55307D406825</vt:lpwstr>
  </property>
</Properties>
</file>